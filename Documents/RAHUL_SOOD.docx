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FB7A2" w14:textId="6A160757" w:rsidR="003A7C40" w:rsidRPr="003A7C40" w:rsidRDefault="003A7C40" w:rsidP="003A7C40">
      <w:pPr>
        <w:rPr>
          <w:sz w:val="10"/>
          <w:szCs w:val="12"/>
        </w:rPr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3632" behindDoc="1" locked="1" layoutInCell="1" allowOverlap="1" wp14:anchorId="082A1A7D" wp14:editId="23BB727C">
                <wp:simplePos x="0" y="0"/>
                <wp:positionH relativeFrom="column">
                  <wp:posOffset>1143000</wp:posOffset>
                </wp:positionH>
                <wp:positionV relativeFrom="paragraph">
                  <wp:posOffset>1098550</wp:posOffset>
                </wp:positionV>
                <wp:extent cx="4812665" cy="1839595"/>
                <wp:effectExtent l="0" t="0" r="26035" b="27305"/>
                <wp:wrapNone/>
                <wp:docPr id="7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2665" cy="1839595"/>
                          <a:chOff x="-25406" y="0"/>
                          <a:chExt cx="4813595" cy="1841153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78818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8100" y="723845"/>
                            <a:ext cx="474096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1300174"/>
                            <a:ext cx="4763131" cy="871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-25406" y="1841153"/>
                            <a:ext cx="47536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0D528B" id="Group 7" o:spid="_x0000_s1026" alt="&quot;&quot;" style="position:absolute;margin-left:90pt;margin-top:86.5pt;width:378.95pt;height:144.85pt;z-index:-251662848;mso-width-relative:margin;mso-height-relative:margin" coordorigin="-254" coordsize="48135,18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">
                <v:line id="Straight Connector 1" o:spid="_x0000_s1027" style="position:absolute;visibility:visible;mso-wrap-style:square" from="0,0" to="4788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" strokecolor="#538135 [2409]" strokeweight="1pt">
                  <v:stroke joinstyle="miter"/>
                </v:line>
                <v:line id="Straight Connector 2" o:spid="_x0000_s1028" style="position:absolute;visibility:visible;mso-wrap-style:square" from="381,7238" to="47790,7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" strokecolor="#538135 [2409]" strokeweight="1pt">
                  <v:stroke joinstyle="miter"/>
                </v:line>
                <v:line id="Straight Connector 4" o:spid="_x0000_s1029" style="position:absolute;visibility:visible;mso-wrap-style:square" from="0,13001" to="47631,1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" strokecolor="#538135 [2409]" strokeweight="1pt">
                  <v:stroke joinstyle="miter"/>
                </v:line>
                <v:line id="Straight Connector 5" o:spid="_x0000_s1030" style="position:absolute;visibility:visible;mso-wrap-style:square" from="-254,18411" to="47282,18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" strokecolor="#538135 [2409]" strokeweight="1pt">
                  <v:stroke joinstyle="miter"/>
                </v:line>
                <w10:anchorlock/>
              </v:group>
            </w:pict>
          </mc:Fallback>
        </mc:AlternateContent>
      </w:r>
    </w:p>
    <w:p w14:paraId="7FB48BCD" w14:textId="1B078283" w:rsidR="003A7C40" w:rsidRPr="00103499" w:rsidRDefault="009F11BA" w:rsidP="005F60DF">
      <w:pPr>
        <w:pStyle w:val="Title"/>
        <w:jc w:val="center"/>
      </w:pPr>
      <w:r>
        <w:t>RAHUL SOOD</w:t>
      </w:r>
    </w:p>
    <w:p w14:paraId="4C644264" w14:textId="232DFFC0" w:rsidR="003A7C40" w:rsidRPr="00103499" w:rsidRDefault="009F11BA" w:rsidP="003A7C40">
      <w:pPr>
        <w:pStyle w:val="Contact"/>
        <w:rPr>
          <w:rFonts w:cs="Calibri (Body)"/>
          <w:szCs w:val="20"/>
        </w:rPr>
      </w:pPr>
      <w:r w:rsidRPr="009F11BA">
        <w:t>Sample address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 w:rsidRPr="009F11BA">
        <w:t>(000) 000-0000</w:t>
      </w:r>
      <w:r w:rsidR="003A7C40" w:rsidRPr="000E5F0C">
        <w:t xml:space="preserve"> </w:t>
      </w:r>
      <w:r w:rsidR="003A7C40">
        <w:t>|</w:t>
      </w:r>
      <w:r w:rsidR="003A7C40" w:rsidRPr="000E5F0C">
        <w:t xml:space="preserve"> </w:t>
      </w:r>
      <w:r w:rsidRPr="009F11BA">
        <w:t>test@example.com</w:t>
      </w:r>
    </w:p>
    <w:p w14:paraId="3D53C72D" w14:textId="01F975F5" w:rsidR="003A7C40" w:rsidRDefault="008A444F" w:rsidP="005F60DF">
      <w:pPr>
        <w:pStyle w:val="Heading1"/>
      </w:pPr>
      <w:sdt>
        <w:sdtPr>
          <w:id w:val="462851125"/>
          <w:placeholder>
            <w:docPart w:val="83B29D02CAD84825A690BFDA0F449C6C"/>
          </w:placeholder>
          <w:temporary/>
          <w:showingPlcHdr/>
          <w15:appearance w15:val="hidden"/>
        </w:sdtPr>
        <w:sdtEndPr/>
        <w:sdtContent>
          <w:r w:rsidR="003A7C40" w:rsidRPr="00103499">
            <w:t>OBJECTIVE</w:t>
          </w:r>
        </w:sdtContent>
      </w:sdt>
      <w:r w:rsidR="003A7C40">
        <w:t xml:space="preserve"> </w:t>
      </w:r>
    </w:p>
    <w:p w14:paraId="520CE2D0" w14:textId="51F3F230" w:rsidR="003A7C40" w:rsidRDefault="009F11BA" w:rsidP="005F60DF">
      <w:pPr>
        <w:tabs>
          <w:tab w:val="center" w:pos="5040"/>
        </w:tabs>
        <w:spacing w:after="0"/>
        <w:rPr>
          <w:rFonts w:cs="Calibri (Body)"/>
          <w:szCs w:val="20"/>
        </w:rPr>
      </w:pPr>
      <w:r w:rsidRPr="009F11BA">
        <w:rPr>
          <w:rFonts w:cs="Calibri (Body)"/>
          <w:szCs w:val="20"/>
        </w:rPr>
        <w:t xml:space="preserve">To be a part of the organization that shares </w:t>
      </w:r>
      <w:r w:rsidRPr="009F11BA">
        <w:rPr>
          <w:rFonts w:cs="Calibri (Body)"/>
          <w:szCs w:val="20"/>
        </w:rPr>
        <w:t>the same</w:t>
      </w:r>
      <w:r w:rsidRPr="009F11BA">
        <w:rPr>
          <w:rFonts w:cs="Calibri (Body)"/>
          <w:szCs w:val="20"/>
        </w:rPr>
        <w:t xml:space="preserve"> views as mine.</w:t>
      </w:r>
      <w:r>
        <w:rPr>
          <w:rFonts w:cs="Calibri (Body)"/>
          <w:szCs w:val="20"/>
        </w:rPr>
        <w:t xml:space="preserve"> </w:t>
      </w:r>
      <w:r w:rsidRPr="009F11BA">
        <w:rPr>
          <w:rFonts w:cs="Calibri (Body)"/>
          <w:szCs w:val="20"/>
        </w:rPr>
        <w:t>To be skillful and</w:t>
      </w:r>
      <w:r>
        <w:rPr>
          <w:rFonts w:cs="Calibri (Body)"/>
          <w:szCs w:val="20"/>
        </w:rPr>
        <w:t xml:space="preserve"> </w:t>
      </w:r>
      <w:r w:rsidRPr="009F11BA">
        <w:rPr>
          <w:rFonts w:cs="Calibri (Body)"/>
          <w:szCs w:val="20"/>
        </w:rPr>
        <w:t>contribute towards the success of the organization.</w:t>
      </w:r>
    </w:p>
    <w:p w14:paraId="53661AC1" w14:textId="74FCAB32" w:rsidR="003A7C40" w:rsidRPr="00103499" w:rsidRDefault="008A444F" w:rsidP="005F60DF">
      <w:pPr>
        <w:pStyle w:val="Heading1"/>
      </w:pPr>
      <w:sdt>
        <w:sdtPr>
          <w:id w:val="-654756723"/>
          <w:placeholder>
            <w:docPart w:val="39856722CC8A41C490B2EF2DBAC780CE"/>
          </w:placeholder>
          <w:temporary/>
          <w:showingPlcHdr/>
          <w15:appearance w15:val="hidden"/>
        </w:sdtPr>
        <w:sdtEndPr/>
        <w:sdtContent>
          <w:r w:rsidR="003A7C40" w:rsidRPr="00103499">
            <w:t>EXPERIENCE</w:t>
          </w:r>
        </w:sdtContent>
      </w:sdt>
      <w:r w:rsidR="003A7C40" w:rsidRPr="00103499">
        <w:t xml:space="preserve"> </w:t>
      </w:r>
    </w:p>
    <w:p w14:paraId="405408C5" w14:textId="252D2736" w:rsidR="003A7C40" w:rsidRDefault="009F11BA" w:rsidP="009F11BA">
      <w:pPr>
        <w:pStyle w:val="Heading2"/>
        <w:rPr>
          <w:rFonts w:cs="Calibri (Body)"/>
          <w:szCs w:val="20"/>
        </w:rPr>
      </w:pPr>
      <w:r>
        <w:t>Dummy experience.</w:t>
      </w:r>
    </w:p>
    <w:p w14:paraId="72E14741" w14:textId="01254B0B" w:rsidR="003A7C40" w:rsidRDefault="008A444F" w:rsidP="005F60DF">
      <w:pPr>
        <w:pStyle w:val="Heading1"/>
      </w:pPr>
      <w:sdt>
        <w:sdtPr>
          <w:id w:val="1735817217"/>
          <w:placeholder>
            <w:docPart w:val="FDBC833D2EF943719924C2434F064F39"/>
          </w:placeholder>
          <w:temporary/>
          <w:showingPlcHdr/>
          <w15:appearance w15:val="hidden"/>
        </w:sdtPr>
        <w:sdtEndPr/>
        <w:sdtContent>
          <w:r w:rsidR="003A7C40" w:rsidRPr="004C4C0E">
            <w:t>EDUCATION</w:t>
          </w:r>
        </w:sdtContent>
      </w:sdt>
    </w:p>
    <w:p w14:paraId="487C403A" w14:textId="58334E53" w:rsidR="003A7C40" w:rsidRDefault="009F11BA" w:rsidP="0061718A">
      <w:pPr>
        <w:rPr>
          <w:rFonts w:cs="Calibri (Body)"/>
          <w:szCs w:val="20"/>
        </w:rPr>
      </w:pPr>
      <w:r>
        <w:rPr>
          <w:rFonts w:cs="Calibri (Body)"/>
          <w:szCs w:val="20"/>
        </w:rPr>
        <w:t>Dummy experience.</w:t>
      </w:r>
    </w:p>
    <w:p w14:paraId="61B8C3DD" w14:textId="7D50DBC6" w:rsidR="003A7C40" w:rsidRDefault="009F11BA" w:rsidP="005F60DF">
      <w:pPr>
        <w:pStyle w:val="Heading1"/>
      </w:pPr>
      <w:r>
        <w:t>SKILLS</w:t>
      </w:r>
    </w:p>
    <w:p w14:paraId="1154C718" w14:textId="0FAF1FAB" w:rsidR="003A7C40" w:rsidRPr="009F11BA" w:rsidRDefault="009F11BA" w:rsidP="0061718A">
      <w:pPr>
        <w:rPr>
          <w:rFonts w:cstheme="minorHAnsi"/>
          <w:spacing w:val="-2"/>
        </w:rPr>
      </w:pPr>
      <w:r>
        <w:rPr>
          <w:rFonts w:cstheme="minorHAnsi"/>
          <w:spacing w:val="-2"/>
        </w:rPr>
        <w:t>Dummy skills.</w:t>
      </w:r>
    </w:p>
    <w:p w14:paraId="7C66A162" w14:textId="4C5EA85B" w:rsidR="003A7C40" w:rsidRPr="004C4C0E" w:rsidRDefault="009F11BA" w:rsidP="005F60DF">
      <w:pPr>
        <w:pStyle w:val="Heading1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2C9CB1B" wp14:editId="34D4C09B">
                <wp:simplePos x="0" y="0"/>
                <wp:positionH relativeFrom="column">
                  <wp:posOffset>1143000</wp:posOffset>
                </wp:positionH>
                <wp:positionV relativeFrom="paragraph">
                  <wp:posOffset>163195</wp:posOffset>
                </wp:positionV>
                <wp:extent cx="4752975" cy="0"/>
                <wp:effectExtent l="0" t="0" r="0" b="0"/>
                <wp:wrapNone/>
                <wp:docPr id="12273690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B5FB8" id="Straight Connector 1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85pt" to="464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" strokecolor="#538135 [2409]" strokeweight="1pt">
                <v:stroke joinstyle="miter"/>
              </v:line>
            </w:pict>
          </mc:Fallback>
        </mc:AlternateContent>
      </w:r>
      <w:sdt>
        <w:sdtPr>
          <w:id w:val="-1678415785"/>
          <w:placeholder>
            <w:docPart w:val="5B7E5F32E5874A099ECF15A92516092E"/>
          </w:placeholder>
          <w:temporary/>
          <w:showingPlcHdr/>
          <w15:appearance w15:val="hidden"/>
        </w:sdtPr>
        <w:sdtEndPr/>
        <w:sdtContent>
          <w:r w:rsidR="003A7C40" w:rsidRPr="004C4C0E">
            <w:t>REFERENCES</w:t>
          </w:r>
        </w:sdtContent>
      </w:sdt>
    </w:p>
    <w:p w14:paraId="21139AE6" w14:textId="70914CA0" w:rsidR="00B8662E" w:rsidRPr="00A13526" w:rsidRDefault="009F11BA">
      <w:pPr>
        <w:tabs>
          <w:tab w:val="center" w:pos="5040"/>
        </w:tabs>
        <w:rPr>
          <w:rFonts w:cstheme="minorHAnsi"/>
          <w:szCs w:val="20"/>
        </w:rPr>
      </w:pPr>
      <w:r>
        <w:rPr>
          <w:rFonts w:cstheme="minorHAnsi"/>
          <w:szCs w:val="20"/>
        </w:rPr>
        <w:t>Dummy references.</w:t>
      </w:r>
    </w:p>
    <w:sectPr w:rsidR="00B8662E" w:rsidRPr="00A13526" w:rsidSect="0067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60C43" w14:textId="77777777" w:rsidR="009F11BA" w:rsidRDefault="009F11BA" w:rsidP="00CE6F6F">
      <w:pPr>
        <w:spacing w:after="0" w:line="240" w:lineRule="auto"/>
      </w:pPr>
      <w:r>
        <w:separator/>
      </w:r>
    </w:p>
  </w:endnote>
  <w:endnote w:type="continuationSeparator" w:id="0">
    <w:p w14:paraId="0581337C" w14:textId="77777777" w:rsidR="009F11BA" w:rsidRDefault="009F11BA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365DD" w14:textId="77777777" w:rsidR="009F11BA" w:rsidRDefault="009F11BA" w:rsidP="00CE6F6F">
      <w:pPr>
        <w:spacing w:after="0" w:line="240" w:lineRule="auto"/>
      </w:pPr>
      <w:r>
        <w:separator/>
      </w:r>
    </w:p>
  </w:footnote>
  <w:footnote w:type="continuationSeparator" w:id="0">
    <w:p w14:paraId="7F85E997" w14:textId="77777777" w:rsidR="009F11BA" w:rsidRDefault="009F11BA" w:rsidP="00CE6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BA"/>
    <w:rsid w:val="0000077C"/>
    <w:rsid w:val="00000898"/>
    <w:rsid w:val="000C6A40"/>
    <w:rsid w:val="000E1FF7"/>
    <w:rsid w:val="000E5F0C"/>
    <w:rsid w:val="000F688A"/>
    <w:rsid w:val="00102F66"/>
    <w:rsid w:val="00103499"/>
    <w:rsid w:val="001751B4"/>
    <w:rsid w:val="0018378C"/>
    <w:rsid w:val="00267A26"/>
    <w:rsid w:val="00292A40"/>
    <w:rsid w:val="003A7C40"/>
    <w:rsid w:val="00422B01"/>
    <w:rsid w:val="00484AA7"/>
    <w:rsid w:val="004C4C0E"/>
    <w:rsid w:val="004C59B8"/>
    <w:rsid w:val="004E4B08"/>
    <w:rsid w:val="004F2D41"/>
    <w:rsid w:val="00530CE5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75DE5"/>
    <w:rsid w:val="0069504D"/>
    <w:rsid w:val="006A5D9A"/>
    <w:rsid w:val="006B48F5"/>
    <w:rsid w:val="00703713"/>
    <w:rsid w:val="00710C03"/>
    <w:rsid w:val="00724622"/>
    <w:rsid w:val="00753A11"/>
    <w:rsid w:val="0077318A"/>
    <w:rsid w:val="007823C6"/>
    <w:rsid w:val="00802339"/>
    <w:rsid w:val="00802B08"/>
    <w:rsid w:val="0081066F"/>
    <w:rsid w:val="0082628B"/>
    <w:rsid w:val="00837DC0"/>
    <w:rsid w:val="008517B9"/>
    <w:rsid w:val="008815FF"/>
    <w:rsid w:val="00921415"/>
    <w:rsid w:val="009369F4"/>
    <w:rsid w:val="009649FD"/>
    <w:rsid w:val="00982753"/>
    <w:rsid w:val="009C6DF4"/>
    <w:rsid w:val="009D24D8"/>
    <w:rsid w:val="009E0E86"/>
    <w:rsid w:val="009F0F86"/>
    <w:rsid w:val="009F11BA"/>
    <w:rsid w:val="00A006E5"/>
    <w:rsid w:val="00A032A2"/>
    <w:rsid w:val="00A13526"/>
    <w:rsid w:val="00A43D4C"/>
    <w:rsid w:val="00A51153"/>
    <w:rsid w:val="00A872FF"/>
    <w:rsid w:val="00A913E9"/>
    <w:rsid w:val="00AD7273"/>
    <w:rsid w:val="00B22086"/>
    <w:rsid w:val="00B8662E"/>
    <w:rsid w:val="00B90876"/>
    <w:rsid w:val="00B96D8D"/>
    <w:rsid w:val="00BA7812"/>
    <w:rsid w:val="00BB23CA"/>
    <w:rsid w:val="00C506E0"/>
    <w:rsid w:val="00C8719E"/>
    <w:rsid w:val="00CE6F6F"/>
    <w:rsid w:val="00CF543E"/>
    <w:rsid w:val="00D74BEC"/>
    <w:rsid w:val="00D80E89"/>
    <w:rsid w:val="00DA0E61"/>
    <w:rsid w:val="00DF69E1"/>
    <w:rsid w:val="00E0522A"/>
    <w:rsid w:val="00E10F93"/>
    <w:rsid w:val="00E11CDF"/>
    <w:rsid w:val="00E301DF"/>
    <w:rsid w:val="00E966AA"/>
    <w:rsid w:val="00F02BD2"/>
    <w:rsid w:val="00F65859"/>
    <w:rsid w:val="00F8023F"/>
    <w:rsid w:val="00F85EC3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959A4"/>
  <w15:chartTrackingRefBased/>
  <w15:docId w15:val="{62E5F044-7486-4AA9-8B33-BBCDBE37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510619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3B29D02CAD84825A690BFDA0F449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2B8AA-89AF-48FA-BF24-2A756AA75B69}"/>
      </w:docPartPr>
      <w:docPartBody>
        <w:p w:rsidR="00783BAB" w:rsidRDefault="00783BAB">
          <w:pPr>
            <w:pStyle w:val="83B29D02CAD84825A690BFDA0F449C6C"/>
          </w:pPr>
          <w:r w:rsidRPr="00103499">
            <w:t>OBJECTIVE</w:t>
          </w:r>
        </w:p>
      </w:docPartBody>
    </w:docPart>
    <w:docPart>
      <w:docPartPr>
        <w:name w:val="39856722CC8A41C490B2EF2DBAC78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6F646-B092-4426-81D5-1FB286BAF086}"/>
      </w:docPartPr>
      <w:docPartBody>
        <w:p w:rsidR="00783BAB" w:rsidRDefault="00783BAB">
          <w:pPr>
            <w:pStyle w:val="39856722CC8A41C490B2EF2DBAC780CE"/>
          </w:pPr>
          <w:r w:rsidRPr="00103499">
            <w:t>EXPERIENCE</w:t>
          </w:r>
        </w:p>
      </w:docPartBody>
    </w:docPart>
    <w:docPart>
      <w:docPartPr>
        <w:name w:val="FDBC833D2EF943719924C2434F064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8E708-ED77-4F7B-A6ED-B42AF29D15AC}"/>
      </w:docPartPr>
      <w:docPartBody>
        <w:p w:rsidR="00783BAB" w:rsidRDefault="00783BAB">
          <w:pPr>
            <w:pStyle w:val="FDBC833D2EF943719924C2434F064F39"/>
          </w:pPr>
          <w:r w:rsidRPr="004C4C0E">
            <w:t>EDUCATION</w:t>
          </w:r>
        </w:p>
      </w:docPartBody>
    </w:docPart>
    <w:docPart>
      <w:docPartPr>
        <w:name w:val="5B7E5F32E5874A099ECF15A925160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76DB1-58F9-429C-B079-B12B6B9DFDB9}"/>
      </w:docPartPr>
      <w:docPartBody>
        <w:p w:rsidR="00783BAB" w:rsidRDefault="00783BAB">
          <w:pPr>
            <w:pStyle w:val="5B7E5F32E5874A099ECF15A92516092E"/>
          </w:pPr>
          <w:r w:rsidRPr="004C4C0E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AB"/>
    <w:rsid w:val="00783BAB"/>
    <w:rsid w:val="00BB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3ECE5695834C65839B97D49A39C57E">
    <w:name w:val="7D3ECE5695834C65839B97D49A39C57E"/>
  </w:style>
  <w:style w:type="paragraph" w:customStyle="1" w:styleId="42E6C66D6A334E3EB93C4DAB89454E8F">
    <w:name w:val="42E6C66D6A334E3EB93C4DAB89454E8F"/>
  </w:style>
  <w:style w:type="paragraph" w:customStyle="1" w:styleId="5BB2FC35FF014BCD87992DAD157D2C4D">
    <w:name w:val="5BB2FC35FF014BCD87992DAD157D2C4D"/>
  </w:style>
  <w:style w:type="paragraph" w:customStyle="1" w:styleId="5301678D40D24DEEB9426784003D3496">
    <w:name w:val="5301678D40D24DEEB9426784003D3496"/>
  </w:style>
  <w:style w:type="paragraph" w:customStyle="1" w:styleId="8B34CBEF3A7545F78EB38A687422826A">
    <w:name w:val="8B34CBEF3A7545F78EB38A687422826A"/>
  </w:style>
  <w:style w:type="paragraph" w:customStyle="1" w:styleId="83B29D02CAD84825A690BFDA0F449C6C">
    <w:name w:val="83B29D02CAD84825A690BFDA0F449C6C"/>
  </w:style>
  <w:style w:type="paragraph" w:customStyle="1" w:styleId="AC5B6AC5E0D4435085A468F032FC4A79">
    <w:name w:val="AC5B6AC5E0D4435085A468F032FC4A79"/>
  </w:style>
  <w:style w:type="paragraph" w:customStyle="1" w:styleId="39856722CC8A41C490B2EF2DBAC780CE">
    <w:name w:val="39856722CC8A41C490B2EF2DBAC780CE"/>
  </w:style>
  <w:style w:type="paragraph" w:customStyle="1" w:styleId="C3CCC6DAED2245BE8848A4734B967413">
    <w:name w:val="C3CCC6DAED2245BE8848A4734B967413"/>
  </w:style>
  <w:style w:type="paragraph" w:customStyle="1" w:styleId="995B751BA32045B0832048198764D6CA">
    <w:name w:val="995B751BA32045B0832048198764D6CA"/>
  </w:style>
  <w:style w:type="paragraph" w:customStyle="1" w:styleId="019A0835BF694BED956C9CFB6680708F">
    <w:name w:val="019A0835BF694BED956C9CFB6680708F"/>
  </w:style>
  <w:style w:type="paragraph" w:customStyle="1" w:styleId="07B7ED7EB5824467BBFFA099EB387BE2">
    <w:name w:val="07B7ED7EB5824467BBFFA099EB387BE2"/>
  </w:style>
  <w:style w:type="paragraph" w:customStyle="1" w:styleId="24E94764DC914B8C9D76BE0BF8A7E7B5">
    <w:name w:val="24E94764DC914B8C9D76BE0BF8A7E7B5"/>
  </w:style>
  <w:style w:type="paragraph" w:customStyle="1" w:styleId="989A342BAA0B439B9E3107143BB6AA93">
    <w:name w:val="989A342BAA0B439B9E3107143BB6AA93"/>
  </w:style>
  <w:style w:type="paragraph" w:customStyle="1" w:styleId="8B0E3F6547BE4E32A07571AD46C8D743">
    <w:name w:val="8B0E3F6547BE4E32A07571AD46C8D743"/>
  </w:style>
  <w:style w:type="paragraph" w:customStyle="1" w:styleId="2FF5FE4C644345BEA11724AD28F22485">
    <w:name w:val="2FF5FE4C644345BEA11724AD28F22485"/>
  </w:style>
  <w:style w:type="paragraph" w:customStyle="1" w:styleId="FDBC833D2EF943719924C2434F064F39">
    <w:name w:val="FDBC833D2EF943719924C2434F064F39"/>
  </w:style>
  <w:style w:type="paragraph" w:customStyle="1" w:styleId="1D3D32E22E5B497D80446F475931AA11">
    <w:name w:val="1D3D32E22E5B497D80446F475931AA11"/>
  </w:style>
  <w:style w:type="paragraph" w:customStyle="1" w:styleId="935D2A75ACE841608751AFACF1C1FDC5">
    <w:name w:val="935D2A75ACE841608751AFACF1C1FDC5"/>
  </w:style>
  <w:style w:type="paragraph" w:customStyle="1" w:styleId="6DC20102A0064DD9B49EAB8A9B873C4D">
    <w:name w:val="6DC20102A0064DD9B49EAB8A9B873C4D"/>
  </w:style>
  <w:style w:type="paragraph" w:customStyle="1" w:styleId="EC0BAA04B1C049CAA2E8B6005D6B0E8D">
    <w:name w:val="EC0BAA04B1C049CAA2E8B6005D6B0E8D"/>
  </w:style>
  <w:style w:type="paragraph" w:customStyle="1" w:styleId="2AE473AF47334F009A7AC80D56658A4A">
    <w:name w:val="2AE473AF47334F009A7AC80D56658A4A"/>
  </w:style>
  <w:style w:type="paragraph" w:customStyle="1" w:styleId="E9F07D46AAFA4E8F9E4361F45D19C957">
    <w:name w:val="E9F07D46AAFA4E8F9E4361F45D19C957"/>
  </w:style>
  <w:style w:type="paragraph" w:customStyle="1" w:styleId="35D4DBA929C74F87BD487A61A9156072">
    <w:name w:val="35D4DBA929C74F87BD487A61A9156072"/>
  </w:style>
  <w:style w:type="paragraph" w:customStyle="1" w:styleId="E1B262C1CEBA4362800546DC8ECF742F">
    <w:name w:val="E1B262C1CEBA4362800546DC8ECF742F"/>
  </w:style>
  <w:style w:type="paragraph" w:customStyle="1" w:styleId="5B7E5F32E5874A099ECF15A92516092E">
    <w:name w:val="5B7E5F32E5874A099ECF15A92516092E"/>
  </w:style>
  <w:style w:type="paragraph" w:customStyle="1" w:styleId="2F0DE660237A4CE5A207333852EED574">
    <w:name w:val="2F0DE660237A4CE5A207333852EED574"/>
  </w:style>
  <w:style w:type="paragraph" w:customStyle="1" w:styleId="92616047BAAB4414AAE5811715AD3E82">
    <w:name w:val="92616047BAAB4414AAE5811715AD3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629C30D3-7788-43F7-B9A0-4D94A19859A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resume.dotx</Template>
  <TotalTime>25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Sood,Rahul</dc:creator>
  <cp:keywords/>
  <dc:description/>
  <cp:lastModifiedBy>Sood,Rahul</cp:lastModifiedBy>
  <cp:revision>2</cp:revision>
  <dcterms:created xsi:type="dcterms:W3CDTF">2024-12-08T21:31:00Z</dcterms:created>
  <dcterms:modified xsi:type="dcterms:W3CDTF">2024-12-08T21:31:00Z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